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8A55D" w14:textId="7F666F8D" w:rsidR="00E55D7B" w:rsidRDefault="00E55D7B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说一下这个东西怎么用</w:t>
      </w:r>
    </w:p>
    <w:p w14:paraId="2FBBB6B0" w14:textId="00F80967" w:rsidR="00854D28" w:rsidRPr="00854D28" w:rsidRDefault="00854D28" w:rsidP="00854D2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b/>
          <w:bCs/>
          <w:szCs w:val="21"/>
        </w:rPr>
      </w:pPr>
      <w:r>
        <w:rPr>
          <w:rFonts w:ascii="微软雅黑" w:eastAsia="微软雅黑" w:hAnsi="微软雅黑" w:hint="eastAsia"/>
          <w:b/>
          <w:bCs/>
          <w:szCs w:val="21"/>
        </w:rPr>
        <w:t>每个实验都要重新进入新环境！每个实验都要重新进入新环境！每个实验都要重新进入新环境！</w:t>
      </w:r>
      <w:r w:rsidRPr="00854D28">
        <w:rPr>
          <w:rFonts w:ascii="微软雅黑" w:eastAsia="微软雅黑" w:hAnsi="微软雅黑" w:hint="eastAsia"/>
          <w:szCs w:val="21"/>
        </w:rPr>
        <w:t>重要的事情说三遍</w:t>
      </w:r>
      <w:r>
        <w:rPr>
          <w:rFonts w:ascii="微软雅黑" w:eastAsia="微软雅黑" w:hAnsi="微软雅黑" w:hint="eastAsia"/>
          <w:szCs w:val="21"/>
        </w:rPr>
        <w:t>，因为每一个实验互不干扰</w:t>
      </w:r>
    </w:p>
    <w:p w14:paraId="3C4BC664" w14:textId="77777777" w:rsidR="00310380" w:rsidRDefault="00E55D7B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没有账户的自行注册账户，登录后：</w:t>
      </w:r>
    </w:p>
    <w:p w14:paraId="170289EB" w14:textId="5771C161" w:rsidR="00310380" w:rsidRDefault="00310380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A</w:t>
      </w:r>
    </w:p>
    <w:p w14:paraId="7E819A16" w14:textId="4206B961" w:rsidR="00E55D7B" w:rsidRDefault="00E55D7B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打开实验环境</w:t>
      </w:r>
    </w:p>
    <w:p w14:paraId="6576B267" w14:textId="36509788" w:rsidR="00E55D7B" w:rsidRDefault="00927A5B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927A5B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CD1FB92" wp14:editId="768051C4">
            <wp:extent cx="6645910" cy="4716145"/>
            <wp:effectExtent l="0" t="0" r="2540" b="8255"/>
            <wp:docPr id="815709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095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2D8F" w14:textId="0B5C7C60" w:rsidR="00927A5B" w:rsidRDefault="00854D28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依次点击下面的图标然后输入两条指令</w:t>
      </w:r>
    </w:p>
    <w:p w14:paraId="32F3CAA0" w14:textId="73042221" w:rsidR="00854D28" w:rsidRDefault="00854D28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1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cd</w:t>
      </w:r>
      <w:r>
        <w:rPr>
          <w:rFonts w:ascii="微软雅黑" w:eastAsia="微软雅黑" w:hAnsi="微软雅黑"/>
          <w:szCs w:val="21"/>
        </w:rPr>
        <w:t xml:space="preserve"> </w:t>
      </w:r>
      <w:proofErr w:type="spellStart"/>
      <w:r>
        <w:rPr>
          <w:rFonts w:ascii="微软雅黑" w:eastAsia="微软雅黑" w:hAnsi="微软雅黑" w:hint="eastAsia"/>
          <w:szCs w:val="21"/>
        </w:rPr>
        <w:t>oslab</w:t>
      </w:r>
      <w:proofErr w:type="spellEnd"/>
    </w:p>
    <w:p w14:paraId="76E0C2B0" w14:textId="7CEEDF94" w:rsidR="00854D28" w:rsidRDefault="00854D28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2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tar</w:t>
      </w:r>
      <w:r>
        <w:rPr>
          <w:rFonts w:ascii="微软雅黑" w:eastAsia="微软雅黑" w:hAnsi="微软雅黑"/>
          <w:szCs w:val="21"/>
        </w:rPr>
        <w:t xml:space="preserve"> -</w:t>
      </w:r>
      <w:proofErr w:type="spellStart"/>
      <w:r>
        <w:rPr>
          <w:rFonts w:ascii="微软雅黑" w:eastAsia="微软雅黑" w:hAnsi="微软雅黑"/>
          <w:szCs w:val="21"/>
        </w:rPr>
        <w:t>xzvf</w:t>
      </w:r>
      <w:proofErr w:type="spellEnd"/>
      <w:r>
        <w:rPr>
          <w:rFonts w:ascii="微软雅黑" w:eastAsia="微软雅黑" w:hAnsi="微软雅黑"/>
          <w:szCs w:val="21"/>
        </w:rPr>
        <w:t xml:space="preserve"> h……</w:t>
      </w:r>
    </w:p>
    <w:p w14:paraId="4F7F2522" w14:textId="58E71401" w:rsidR="00854D28" w:rsidRDefault="00854D28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854D28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33F75BE1" wp14:editId="38ADC1C1">
            <wp:extent cx="6645910" cy="4748530"/>
            <wp:effectExtent l="0" t="0" r="2540" b="0"/>
            <wp:docPr id="515079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91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1130" w14:textId="59A8E791" w:rsidR="00854D28" w:rsidRDefault="00854D28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然后点击下面的图表</w:t>
      </w:r>
    </w:p>
    <w:p w14:paraId="0DA210A8" w14:textId="7CC86A44" w:rsidR="00854D28" w:rsidRDefault="00854D28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854D28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2FA1A4D2" wp14:editId="4880DCEF">
            <wp:extent cx="6645910" cy="5026025"/>
            <wp:effectExtent l="0" t="0" r="2540" b="3175"/>
            <wp:docPr id="1205227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279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26C5" w14:textId="4D6F956A" w:rsidR="00854D28" w:rsidRDefault="00854D28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854D28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4CC3DB06" wp14:editId="7C70BEEA">
            <wp:extent cx="6645910" cy="5055235"/>
            <wp:effectExtent l="0" t="0" r="2540" b="0"/>
            <wp:docPr id="34991354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13541" name="图片 1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B139" w14:textId="28E8F365" w:rsidR="00854D28" w:rsidRDefault="00854D28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854D28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0BCE42EF" wp14:editId="00DE84DC">
            <wp:extent cx="6645910" cy="4932045"/>
            <wp:effectExtent l="0" t="0" r="2540" b="1905"/>
            <wp:docPr id="1702712690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12690" name="图片 1" descr="图形用户界面, 应用程序, Word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859E" w14:textId="3CC5FA23" w:rsidR="00854D28" w:rsidRDefault="00854D28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然后你会看到这个东西：</w:t>
      </w:r>
    </w:p>
    <w:p w14:paraId="2F763366" w14:textId="6C738A2F" w:rsidR="00E92B32" w:rsidRDefault="00E92B32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27891A65" wp14:editId="36DE402A">
            <wp:extent cx="6645910" cy="4929505"/>
            <wp:effectExtent l="0" t="0" r="2540" b="4445"/>
            <wp:docPr id="1396743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432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9DF3" w14:textId="406B0F76" w:rsidR="00E92B32" w:rsidRDefault="00E92B32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额(⊙﹏⊙)没错这是一大堆文件</w:t>
      </w:r>
    </w:p>
    <w:p w14:paraId="292E9DAB" w14:textId="77777777" w:rsidR="00310380" w:rsidRDefault="00310380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108A0A35" w14:textId="1AB64515" w:rsidR="00310380" w:rsidRDefault="00310380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B</w:t>
      </w:r>
    </w:p>
    <w:p w14:paraId="4BE4B692" w14:textId="79CDFD30" w:rsidR="00E92B32" w:rsidRDefault="00E92B32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</w:t>
      </w:r>
      <w:r w:rsidR="001C3E6F">
        <w:rPr>
          <w:rFonts w:ascii="微软雅黑" w:eastAsia="微软雅黑" w:hAnsi="微软雅黑" w:hint="eastAsia"/>
          <w:szCs w:val="21"/>
        </w:rPr>
        <w:t>实验要求和实例</w:t>
      </w:r>
      <w:r>
        <w:rPr>
          <w:rFonts w:ascii="微软雅黑" w:eastAsia="微软雅黑" w:hAnsi="微软雅黑" w:hint="eastAsia"/>
          <w:szCs w:val="21"/>
        </w:rPr>
        <w:t>的文件里面的话</w:t>
      </w:r>
      <w:r w:rsidR="00F66493">
        <w:rPr>
          <w:rFonts w:ascii="微软雅黑" w:eastAsia="微软雅黑" w:hAnsi="微软雅黑" w:hint="eastAsia"/>
          <w:szCs w:val="21"/>
        </w:rPr>
        <w:t>应该每一个文件夹都是这样的东西：</w:t>
      </w:r>
    </w:p>
    <w:p w14:paraId="03A7A509" w14:textId="3B541F39" w:rsidR="00854D28" w:rsidRDefault="00C64100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C64100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5EE13C31" wp14:editId="7848D847">
            <wp:extent cx="6645910" cy="2743835"/>
            <wp:effectExtent l="0" t="0" r="2540" b="0"/>
            <wp:docPr id="195763280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32803" name="图片 1" descr="图形用户界面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058D" w14:textId="37DC3E2C" w:rsidR="001E3CF8" w:rsidRDefault="001E3CF8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1E3CF8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74A02C4" wp14:editId="5A085AD5">
            <wp:extent cx="6645910" cy="1732915"/>
            <wp:effectExtent l="0" t="0" r="2540" b="635"/>
            <wp:docPr id="532228340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28340" name="图片 1" descr="图形用户界面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236B" w14:textId="52B2100E" w:rsidR="001E3CF8" w:rsidRDefault="001E3CF8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每一个除了txt之外都是代码，我们要做的是将这些文件替换</w:t>
      </w:r>
      <w:r w:rsidR="00D14FE2">
        <w:rPr>
          <w:rFonts w:ascii="微软雅黑" w:eastAsia="微软雅黑" w:hAnsi="微软雅黑" w:hint="eastAsia"/>
          <w:szCs w:val="21"/>
        </w:rPr>
        <w:t>原来的文件</w:t>
      </w:r>
    </w:p>
    <w:p w14:paraId="7D705583" w14:textId="008FF17A" w:rsidR="00D14FE2" w:rsidRDefault="00A93A2E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12A579F2" wp14:editId="2D2F73D1">
            <wp:extent cx="6637020" cy="2289175"/>
            <wp:effectExtent l="0" t="0" r="0" b="0"/>
            <wp:docPr id="191541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26D07" w14:textId="52CC6F9F" w:rsidR="009E55C4" w:rsidRDefault="009E55C4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然而这些文件的位置不是只有一个，这只能就自己找了</w:t>
      </w:r>
    </w:p>
    <w:p w14:paraId="2CC5ACA9" w14:textId="64B4B5B4" w:rsidR="009E55C4" w:rsidRDefault="009E55C4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怎么替换文件呢？</w:t>
      </w:r>
    </w:p>
    <w:p w14:paraId="00C2F192" w14:textId="57EF7F66" w:rsidR="00406FBF" w:rsidRDefault="00406FBF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方法一：</w:t>
      </w:r>
    </w:p>
    <w:p w14:paraId="69A195C0" w14:textId="4BA8B5B9" w:rsidR="009E55C4" w:rsidRDefault="009E55C4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点击这个</w:t>
      </w:r>
    </w:p>
    <w:p w14:paraId="1139F637" w14:textId="1C6C2D8E" w:rsidR="00EF00D3" w:rsidRDefault="00EF00D3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EF00D3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D1C52DC" wp14:editId="26C6BDA4">
            <wp:extent cx="6645910" cy="3234055"/>
            <wp:effectExtent l="0" t="0" r="2540" b="4445"/>
            <wp:docPr id="2049047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473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EA13" w14:textId="22E5B2CD" w:rsidR="00EF00D3" w:rsidRDefault="00EF00D3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然后点击这些</w:t>
      </w:r>
    </w:p>
    <w:p w14:paraId="36B844A3" w14:textId="7CE7D4B2" w:rsidR="00EF00D3" w:rsidRDefault="00F95A86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F95A86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64D7A7CC" wp14:editId="7BE7DAC5">
            <wp:extent cx="6645910" cy="4959985"/>
            <wp:effectExtent l="0" t="0" r="2540" b="0"/>
            <wp:docPr id="189210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05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CAF0" w14:textId="649AB678" w:rsidR="00F95A86" w:rsidRDefault="00F95A86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注意：这个功能只是把文件内容复制到了code文件里面，因此每次需要打开code文件然后另存为</w:t>
      </w:r>
    </w:p>
    <w:p w14:paraId="0BAE3981" w14:textId="0AFCCC78" w:rsidR="00F95A86" w:rsidRDefault="004214FB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4214FB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1F3CC048" wp14:editId="77741120">
            <wp:extent cx="6645910" cy="4742815"/>
            <wp:effectExtent l="0" t="0" r="2540" b="635"/>
            <wp:docPr id="611589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892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5AE" w14:textId="2AEB97A4" w:rsidR="00542187" w:rsidRDefault="00542187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542187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2B254665" wp14:editId="500A6609">
            <wp:extent cx="5080261" cy="3988005"/>
            <wp:effectExtent l="0" t="0" r="6350" b="0"/>
            <wp:docPr id="1350580173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80173" name="图片 1" descr="图形用户界面, 应用程序, Word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F038" w14:textId="0C194283" w:rsidR="00524E67" w:rsidRDefault="00524E67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下图，1处改成你打算上传的文件名然后点2</w:t>
      </w:r>
    </w:p>
    <w:p w14:paraId="6B486C61" w14:textId="7553A3FA" w:rsidR="00524E67" w:rsidRDefault="00524E67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524E67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24C6A02A" wp14:editId="26AF887B">
            <wp:extent cx="6645910" cy="4424045"/>
            <wp:effectExtent l="0" t="0" r="2540" b="0"/>
            <wp:docPr id="65331658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16586" name="图片 1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B39F" w14:textId="7A43144B" w:rsidR="00524E67" w:rsidRDefault="00524E67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然后应该会这样</w:t>
      </w:r>
    </w:p>
    <w:p w14:paraId="792FEF90" w14:textId="3AC343CD" w:rsidR="00524E67" w:rsidRDefault="00406FBF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406FB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00CEEB4" wp14:editId="3B2E6A6C">
            <wp:extent cx="4711942" cy="3626036"/>
            <wp:effectExtent l="0" t="0" r="0" b="0"/>
            <wp:docPr id="2051662226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62226" name="图片 1" descr="图形用户界面, 应用程序, Word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9882" w14:textId="0FA560D5" w:rsidR="00406FBF" w:rsidRDefault="00406FBF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把它复制替换需要的文件即可</w:t>
      </w:r>
    </w:p>
    <w:p w14:paraId="1C895279" w14:textId="28BBBB23" w:rsidR="00406FBF" w:rsidRDefault="00406FBF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方法二：</w:t>
      </w:r>
    </w:p>
    <w:p w14:paraId="3929EABA" w14:textId="53A20B1A" w:rsidR="00406FBF" w:rsidRDefault="00406FBF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大量用户反应非会员无法使用方法一。解决方法</w:t>
      </w:r>
    </w:p>
    <w:p w14:paraId="0BA9BA76" w14:textId="43E8A870" w:rsidR="00406FBF" w:rsidRDefault="00406FBF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1闲鱼租账号</w:t>
      </w:r>
    </w:p>
    <w:p w14:paraId="4A065ECF" w14:textId="2B79A049" w:rsidR="00406FBF" w:rsidRDefault="00406FBF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2</w:t>
      </w:r>
      <w:r w:rsidR="004225E0">
        <w:rPr>
          <w:rFonts w:ascii="微软雅黑" w:eastAsia="微软雅黑" w:hAnsi="微软雅黑" w:hint="eastAsia"/>
          <w:szCs w:val="21"/>
        </w:rPr>
        <w:t>如下</w:t>
      </w:r>
    </w:p>
    <w:p w14:paraId="43C7B1BB" w14:textId="7F009B90" w:rsidR="004225E0" w:rsidRDefault="004225E0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将你要上传的文件打开</w:t>
      </w:r>
      <w:r w:rsidR="00DC3FEA">
        <w:rPr>
          <w:rFonts w:ascii="微软雅黑" w:eastAsia="微软雅黑" w:hAnsi="微软雅黑" w:hint="eastAsia"/>
          <w:szCs w:val="21"/>
        </w:rPr>
        <w:t>，全选，复制</w:t>
      </w:r>
      <w:r>
        <w:rPr>
          <w:rFonts w:ascii="微软雅黑" w:eastAsia="微软雅黑" w:hAnsi="微软雅黑" w:hint="eastAsia"/>
          <w:szCs w:val="21"/>
        </w:rPr>
        <w:t>：</w:t>
      </w:r>
    </w:p>
    <w:p w14:paraId="0679B197" w14:textId="7FD2DF85" w:rsidR="004225E0" w:rsidRDefault="00DC3FEA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DC3FEA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7D5E587" wp14:editId="3410B472">
            <wp:extent cx="6645910" cy="4076065"/>
            <wp:effectExtent l="0" t="0" r="2540" b="635"/>
            <wp:docPr id="196364542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45428" name="图片 1" descr="图形用户界面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D86D" w14:textId="19CB09DC" w:rsidR="00DC3FEA" w:rsidRDefault="00DC3FEA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然后点这个，然后粘贴，然后确认</w:t>
      </w:r>
    </w:p>
    <w:p w14:paraId="1FC8235B" w14:textId="0019B774" w:rsidR="00DC3FEA" w:rsidRDefault="005D481B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5D481B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759F9482" wp14:editId="28D0CCC3">
            <wp:extent cx="6645910" cy="3288030"/>
            <wp:effectExtent l="0" t="0" r="2540" b="7620"/>
            <wp:docPr id="1751938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383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5B9B" w14:textId="391666F9" w:rsidR="005D481B" w:rsidRDefault="005D481B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回到环境，</w:t>
      </w:r>
      <w:r w:rsidR="000B5868">
        <w:rPr>
          <w:rFonts w:ascii="微软雅黑" w:eastAsia="微软雅黑" w:hAnsi="微软雅黑" w:hint="eastAsia"/>
          <w:szCs w:val="21"/>
        </w:rPr>
        <w:t>右键文件管理器，然后如图所示步骤</w:t>
      </w:r>
    </w:p>
    <w:p w14:paraId="6468EDAB" w14:textId="0A1C9AD5" w:rsidR="000B5868" w:rsidRDefault="000B5868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0B5868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066C8C5D" wp14:editId="0D517AFE">
            <wp:extent cx="5982007" cy="5334274"/>
            <wp:effectExtent l="0" t="0" r="0" b="0"/>
            <wp:docPr id="1448904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04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53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5BB7" w14:textId="33CEAF4F" w:rsidR="000B5868" w:rsidRDefault="000B5868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这里输入要上传的文件名：</w:t>
      </w:r>
    </w:p>
    <w:p w14:paraId="73B68B2A" w14:textId="424FBF6C" w:rsidR="000B5868" w:rsidRDefault="00441F52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441F52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86F7A63" wp14:editId="37B6EDE0">
            <wp:extent cx="2305168" cy="1276416"/>
            <wp:effectExtent l="0" t="0" r="0" b="0"/>
            <wp:docPr id="3578161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1613" name="图片 1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BBA8" w14:textId="30F8EEC6" w:rsidR="00FC1F0C" w:rsidRDefault="00FC1F0C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然后得到了目标文件，然后就去替换吧</w:t>
      </w:r>
    </w:p>
    <w:p w14:paraId="7A6206B2" w14:textId="6C00AEC5" w:rsidR="00441F52" w:rsidRDefault="00FC1F0C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FC1F0C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713DA09B" wp14:editId="6447453B">
            <wp:extent cx="4743694" cy="3733992"/>
            <wp:effectExtent l="0" t="0" r="0" b="0"/>
            <wp:docPr id="1127685304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85304" name="图片 1" descr="图形用户界面, 应用程序, Word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C83F" w14:textId="77777777" w:rsidR="00310380" w:rsidRDefault="00310380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10765D1D" w14:textId="27DED370" w:rsidR="00310380" w:rsidRDefault="00310380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C</w:t>
      </w:r>
    </w:p>
    <w:p w14:paraId="67D572AA" w14:textId="77777777" w:rsidR="00BE2BB4" w:rsidRDefault="00BE2BB4" w:rsidP="00BE2BB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这些文件分为三类</w:t>
      </w:r>
    </w:p>
    <w:p w14:paraId="029CC372" w14:textId="77777777" w:rsidR="00BE2BB4" w:rsidRDefault="00BE2BB4" w:rsidP="00BE2BB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1Linux</w:t>
      </w:r>
      <w:r>
        <w:rPr>
          <w:rFonts w:ascii="微软雅黑" w:eastAsia="微软雅黑" w:hAnsi="微软雅黑"/>
          <w:szCs w:val="21"/>
        </w:rPr>
        <w:t>0.11</w:t>
      </w:r>
      <w:r>
        <w:rPr>
          <w:rFonts w:ascii="微软雅黑" w:eastAsia="微软雅黑" w:hAnsi="微软雅黑" w:hint="eastAsia"/>
          <w:szCs w:val="21"/>
        </w:rPr>
        <w:t>里面有同名文件的</w:t>
      </w:r>
    </w:p>
    <w:p w14:paraId="53029E2A" w14:textId="77777777" w:rsidR="00BE2BB4" w:rsidRDefault="00BE2BB4" w:rsidP="00BE2BB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2新文件，内容里面不含main函数</w:t>
      </w:r>
    </w:p>
    <w:p w14:paraId="267AA27B" w14:textId="77777777" w:rsidR="00BE2BB4" w:rsidRDefault="00BE2BB4" w:rsidP="00BE2BB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3新文件，含main函数</w:t>
      </w:r>
    </w:p>
    <w:p w14:paraId="6ED47690" w14:textId="53E69279" w:rsidR="00BE2BB4" w:rsidRDefault="00B8667A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这三类文件要分别处理</w:t>
      </w:r>
    </w:p>
    <w:p w14:paraId="4E2199C1" w14:textId="77777777" w:rsidR="00AF3B8C" w:rsidRDefault="00AF3B8C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77D2EDCB" w14:textId="6EF5BBA3" w:rsidR="00AF3B8C" w:rsidRDefault="00BE2BB4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1</w:t>
      </w:r>
      <w:r w:rsidR="00AF3B8C">
        <w:rPr>
          <w:rFonts w:ascii="微软雅黑" w:eastAsia="微软雅黑" w:hAnsi="微软雅黑" w:hint="eastAsia"/>
          <w:szCs w:val="21"/>
        </w:rPr>
        <w:t>同名文件</w:t>
      </w:r>
    </w:p>
    <w:p w14:paraId="16C6C57A" w14:textId="056A4045" w:rsidR="00BE2BB4" w:rsidRDefault="003E4FF6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直接替换</w:t>
      </w:r>
    </w:p>
    <w:p w14:paraId="201E79AD" w14:textId="77777777" w:rsidR="0094490D" w:rsidRPr="00BE2BB4" w:rsidRDefault="0094490D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0CE9CA8B" w14:textId="403409B7" w:rsidR="00AF3B8C" w:rsidRDefault="00BE2BB4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2</w:t>
      </w:r>
      <w:r w:rsidR="00AF3B8C">
        <w:rPr>
          <w:rFonts w:ascii="微软雅黑" w:eastAsia="微软雅黑" w:hAnsi="微软雅黑" w:hint="eastAsia"/>
          <w:szCs w:val="21"/>
        </w:rPr>
        <w:t>不含main的新文件</w:t>
      </w:r>
    </w:p>
    <w:p w14:paraId="22564399" w14:textId="5DF3460B" w:rsidR="00371A8C" w:rsidRDefault="00371A8C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如果这个实验里面同时存在</w:t>
      </w:r>
      <w:proofErr w:type="spellStart"/>
      <w:r>
        <w:rPr>
          <w:rFonts w:ascii="微软雅黑" w:eastAsia="微软雅黑" w:hAnsi="微软雅黑" w:hint="eastAsia"/>
          <w:szCs w:val="21"/>
        </w:rPr>
        <w:t>unistd</w:t>
      </w:r>
      <w:r>
        <w:rPr>
          <w:rFonts w:ascii="微软雅黑" w:eastAsia="微软雅黑" w:hAnsi="微软雅黑"/>
          <w:szCs w:val="21"/>
        </w:rPr>
        <w:t>.h</w:t>
      </w:r>
      <w:proofErr w:type="spellEnd"/>
      <w:r w:rsidR="00845495">
        <w:rPr>
          <w:rFonts w:ascii="微软雅黑" w:eastAsia="微软雅黑" w:hAnsi="微软雅黑" w:hint="eastAsia"/>
          <w:szCs w:val="21"/>
        </w:rPr>
        <w:t>，则需要修改这个文件，具体的方法是</w:t>
      </w:r>
      <w:r w:rsidR="001D70AC">
        <w:rPr>
          <w:rFonts w:ascii="微软雅黑" w:eastAsia="微软雅黑" w:hAnsi="微软雅黑" w:hint="eastAsia"/>
          <w:szCs w:val="21"/>
        </w:rPr>
        <w:t>打开新文件，将函数的头部复制粘贴到</w:t>
      </w:r>
      <w:proofErr w:type="spellStart"/>
      <w:r w:rsidR="001D70AC">
        <w:rPr>
          <w:rFonts w:ascii="微软雅黑" w:eastAsia="微软雅黑" w:hAnsi="微软雅黑"/>
          <w:szCs w:val="21"/>
        </w:rPr>
        <w:t>unistd</w:t>
      </w:r>
      <w:r w:rsidR="001D70AC">
        <w:rPr>
          <w:rFonts w:ascii="微软雅黑" w:eastAsia="微软雅黑" w:hAnsi="微软雅黑" w:hint="eastAsia"/>
          <w:szCs w:val="21"/>
        </w:rPr>
        <w:t>.</w:t>
      </w:r>
      <w:r w:rsidR="001D70AC">
        <w:rPr>
          <w:rFonts w:ascii="微软雅黑" w:eastAsia="微软雅黑" w:hAnsi="微软雅黑"/>
          <w:szCs w:val="21"/>
        </w:rPr>
        <w:t>h</w:t>
      </w:r>
      <w:proofErr w:type="spellEnd"/>
      <w:r w:rsidR="001D70AC">
        <w:rPr>
          <w:rFonts w:ascii="微软雅黑" w:eastAsia="微软雅黑" w:hAnsi="微软雅黑" w:hint="eastAsia"/>
          <w:szCs w:val="21"/>
        </w:rPr>
        <w:t>的倒数第二行（注意</w:t>
      </w:r>
      <w:r w:rsidR="006F2EB1">
        <w:rPr>
          <w:rFonts w:ascii="微软雅黑" w:eastAsia="微软雅黑" w:hAnsi="微软雅黑" w:hint="eastAsia"/>
          <w:szCs w:val="21"/>
        </w:rPr>
        <w:t>每一行有;分开</w:t>
      </w:r>
      <w:r w:rsidR="001D70AC">
        <w:rPr>
          <w:rFonts w:ascii="微软雅黑" w:eastAsia="微软雅黑" w:hAnsi="微软雅黑" w:hint="eastAsia"/>
          <w:szCs w:val="21"/>
        </w:rPr>
        <w:t>）</w:t>
      </w:r>
    </w:p>
    <w:p w14:paraId="65B02B3F" w14:textId="77777777" w:rsidR="00371A8C" w:rsidRDefault="00371A8C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0CDDDEBA" w14:textId="27658B65" w:rsidR="00FC1F0C" w:rsidRDefault="00FC1F0C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一律复制到下面这个文件夹：</w:t>
      </w:r>
    </w:p>
    <w:p w14:paraId="1F78E926" w14:textId="33353DC6" w:rsidR="00FC1F0C" w:rsidRDefault="00350C41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350C41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C8FA87A" wp14:editId="4E3F181A">
            <wp:extent cx="4711942" cy="3733992"/>
            <wp:effectExtent l="0" t="0" r="0" b="0"/>
            <wp:docPr id="1717111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118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5387" w14:textId="3FF2B9B6" w:rsidR="00310380" w:rsidRDefault="001A67CF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注意：往</w:t>
      </w:r>
      <w:r w:rsidR="00B8667A">
        <w:rPr>
          <w:rFonts w:ascii="微软雅黑" w:eastAsia="微软雅黑" w:hAnsi="微软雅黑" w:hint="eastAsia"/>
          <w:szCs w:val="21"/>
        </w:rPr>
        <w:t>这个文件夹</w:t>
      </w:r>
      <w:r>
        <w:rPr>
          <w:rFonts w:ascii="微软雅黑" w:eastAsia="微软雅黑" w:hAnsi="微软雅黑" w:hint="eastAsia"/>
          <w:szCs w:val="21"/>
        </w:rPr>
        <w:t>里面复制任何</w:t>
      </w:r>
      <w:r w:rsidRPr="00B8667A">
        <w:rPr>
          <w:rFonts w:ascii="微软雅黑" w:eastAsia="微软雅黑" w:hAnsi="微软雅黑" w:hint="eastAsia"/>
          <w:b/>
          <w:bCs/>
          <w:szCs w:val="21"/>
        </w:rPr>
        <w:t>新</w:t>
      </w:r>
      <w:r>
        <w:rPr>
          <w:rFonts w:ascii="微软雅黑" w:eastAsia="微软雅黑" w:hAnsi="微软雅黑" w:hint="eastAsia"/>
          <w:szCs w:val="21"/>
        </w:rPr>
        <w:t>文件，都要修改</w:t>
      </w:r>
      <w:r w:rsidR="00B8667A" w:rsidRPr="00B8667A">
        <w:rPr>
          <w:rFonts w:ascii="微软雅黑" w:eastAsia="微软雅黑" w:hAnsi="微软雅黑" w:hint="eastAsia"/>
          <w:b/>
          <w:bCs/>
          <w:szCs w:val="21"/>
        </w:rPr>
        <w:t>这个文件夹</w:t>
      </w:r>
      <w:r w:rsidR="00B8667A">
        <w:rPr>
          <w:rFonts w:ascii="微软雅黑" w:eastAsia="微软雅黑" w:hAnsi="微软雅黑" w:hint="eastAsia"/>
          <w:szCs w:val="21"/>
        </w:rPr>
        <w:t>里面的</w:t>
      </w:r>
      <w:proofErr w:type="spellStart"/>
      <w:r w:rsidR="00B8667A">
        <w:rPr>
          <w:rFonts w:ascii="微软雅黑" w:eastAsia="微软雅黑" w:hAnsi="微软雅黑" w:hint="eastAsia"/>
          <w:szCs w:val="21"/>
        </w:rPr>
        <w:t>make</w:t>
      </w:r>
      <w:r w:rsidR="00B8667A">
        <w:rPr>
          <w:rFonts w:ascii="微软雅黑" w:eastAsia="微软雅黑" w:hAnsi="微软雅黑"/>
          <w:szCs w:val="21"/>
        </w:rPr>
        <w:t>file</w:t>
      </w:r>
      <w:proofErr w:type="spellEnd"/>
      <w:r w:rsidR="00B8667A">
        <w:rPr>
          <w:rFonts w:ascii="微软雅黑" w:eastAsia="微软雅黑" w:hAnsi="微软雅黑" w:hint="eastAsia"/>
          <w:szCs w:val="21"/>
        </w:rPr>
        <w:t>，具体方法是打开</w:t>
      </w:r>
      <w:r w:rsidR="00FB70EA">
        <w:rPr>
          <w:rFonts w:ascii="微软雅黑" w:eastAsia="微软雅黑" w:hAnsi="微软雅黑" w:hint="eastAsia"/>
          <w:szCs w:val="21"/>
        </w:rPr>
        <w:t>该文件夹下面的</w:t>
      </w:r>
      <w:proofErr w:type="spellStart"/>
      <w:r w:rsidR="00FB70EA">
        <w:rPr>
          <w:rFonts w:ascii="微软雅黑" w:eastAsia="微软雅黑" w:hAnsi="微软雅黑" w:hint="eastAsia"/>
          <w:szCs w:val="21"/>
        </w:rPr>
        <w:t>makefile</w:t>
      </w:r>
      <w:proofErr w:type="spellEnd"/>
      <w:r w:rsidR="00FB70EA">
        <w:rPr>
          <w:rFonts w:ascii="微软雅黑" w:eastAsia="微软雅黑" w:hAnsi="微软雅黑" w:hint="eastAsia"/>
          <w:szCs w:val="21"/>
        </w:rPr>
        <w:t>文件。</w:t>
      </w:r>
    </w:p>
    <w:p w14:paraId="5E78564D" w14:textId="47A8360A" w:rsidR="00FB70EA" w:rsidRDefault="00FB70EA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找到</w:t>
      </w:r>
      <w:proofErr w:type="spellStart"/>
      <w:r>
        <w:rPr>
          <w:rFonts w:ascii="微软雅黑" w:eastAsia="微软雅黑" w:hAnsi="微软雅黑" w:hint="eastAsia"/>
          <w:szCs w:val="21"/>
        </w:rPr>
        <w:t>objs</w:t>
      </w:r>
      <w:proofErr w:type="spellEnd"/>
      <w:r>
        <w:rPr>
          <w:rFonts w:ascii="微软雅黑" w:eastAsia="微软雅黑" w:hAnsi="微软雅黑" w:hint="eastAsia"/>
          <w:szCs w:val="21"/>
        </w:rPr>
        <w:t>一项，在后面的文件列表里面加上</w:t>
      </w:r>
      <w:r w:rsidR="003900BF">
        <w:rPr>
          <w:rFonts w:ascii="微软雅黑" w:eastAsia="微软雅黑" w:hAnsi="微软雅黑" w:hint="eastAsia"/>
          <w:szCs w:val="21"/>
        </w:rPr>
        <w:t>你复制进去的文件名</w:t>
      </w:r>
    </w:p>
    <w:p w14:paraId="3799D231" w14:textId="04C894CF" w:rsidR="001A67CF" w:rsidRDefault="007A0420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规则是：如果复制了</w:t>
      </w:r>
      <w:proofErr w:type="spellStart"/>
      <w:r>
        <w:rPr>
          <w:rFonts w:ascii="微软雅黑" w:eastAsia="微软雅黑" w:hAnsi="微软雅黑" w:hint="eastAsia"/>
          <w:szCs w:val="21"/>
        </w:rPr>
        <w:t>xxx</w:t>
      </w:r>
      <w:r>
        <w:rPr>
          <w:rFonts w:ascii="微软雅黑" w:eastAsia="微软雅黑" w:hAnsi="微软雅黑"/>
          <w:szCs w:val="21"/>
        </w:rPr>
        <w:t>.c</w:t>
      </w:r>
      <w:proofErr w:type="spellEnd"/>
      <w:r>
        <w:rPr>
          <w:rFonts w:ascii="微软雅黑" w:eastAsia="微软雅黑" w:hAnsi="微软雅黑" w:hint="eastAsia"/>
          <w:szCs w:val="21"/>
        </w:rPr>
        <w:t>，则这里就是写</w:t>
      </w:r>
      <w:proofErr w:type="spellStart"/>
      <w:r>
        <w:rPr>
          <w:rFonts w:ascii="微软雅黑" w:eastAsia="微软雅黑" w:hAnsi="微软雅黑" w:hint="eastAsia"/>
          <w:szCs w:val="21"/>
        </w:rPr>
        <w:t>xxx</w:t>
      </w:r>
      <w:r>
        <w:rPr>
          <w:rFonts w:ascii="微软雅黑" w:eastAsia="微软雅黑" w:hAnsi="微软雅黑"/>
          <w:szCs w:val="21"/>
        </w:rPr>
        <w:t>.o</w:t>
      </w:r>
      <w:proofErr w:type="spellEnd"/>
      <w:r>
        <w:rPr>
          <w:rFonts w:ascii="微软雅黑" w:eastAsia="微软雅黑" w:hAnsi="微软雅黑" w:hint="eastAsia"/>
          <w:szCs w:val="21"/>
        </w:rPr>
        <w:t>，复制多少新文件就加多少</w:t>
      </w:r>
    </w:p>
    <w:p w14:paraId="3045835B" w14:textId="77777777" w:rsidR="0094490D" w:rsidRDefault="0094490D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52C9E68B" w14:textId="122CF296" w:rsidR="0094490D" w:rsidRDefault="0094490D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3含main的新文件</w:t>
      </w:r>
    </w:p>
    <w:p w14:paraId="333F03E3" w14:textId="583B0429" w:rsidR="0094490D" w:rsidRDefault="0094490D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保留备用</w:t>
      </w:r>
      <w:r w:rsidR="00235EE8">
        <w:rPr>
          <w:rFonts w:ascii="微软雅黑" w:eastAsia="微软雅黑" w:hAnsi="微软雅黑" w:hint="eastAsia"/>
          <w:szCs w:val="21"/>
        </w:rPr>
        <w:t>，在下一步处理</w:t>
      </w:r>
    </w:p>
    <w:p w14:paraId="33A2C066" w14:textId="05BBDFC0" w:rsidR="00310380" w:rsidRDefault="00310380" w:rsidP="001E3CF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D</w:t>
      </w:r>
    </w:p>
    <w:p w14:paraId="45A0B984" w14:textId="6D69B0D6" w:rsidR="00E23977" w:rsidRDefault="00E23977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替换完成后回到终端</w:t>
      </w:r>
      <w:r w:rsidR="00182DE0">
        <w:rPr>
          <w:rFonts w:ascii="微软雅黑" w:eastAsia="微软雅黑" w:hAnsi="微软雅黑" w:hint="eastAsia"/>
          <w:szCs w:val="21"/>
        </w:rPr>
        <w:t>，此时你的目录应该是这样的：</w:t>
      </w:r>
    </w:p>
    <w:p w14:paraId="66837ACE" w14:textId="3BE9027F" w:rsidR="00182DE0" w:rsidRDefault="00182DE0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182DE0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5118FFC" wp14:editId="3DCDAC2F">
            <wp:extent cx="5096586" cy="457264"/>
            <wp:effectExtent l="0" t="0" r="0" b="0"/>
            <wp:docPr id="611068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683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36C9" w14:textId="549DEC44" w:rsidR="00182DE0" w:rsidRDefault="00182DE0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请将其调整为：</w:t>
      </w:r>
    </w:p>
    <w:p w14:paraId="7AEE6061" w14:textId="116CC19E" w:rsidR="00182DE0" w:rsidRDefault="005C78D0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5C78D0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144C896B" wp14:editId="222DC166">
            <wp:extent cx="6645910" cy="279400"/>
            <wp:effectExtent l="0" t="0" r="2540" b="6350"/>
            <wp:docPr id="28359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97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EAE8" w14:textId="719381D0" w:rsidR="005C78D0" w:rsidRDefault="005C78D0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然后输入下面两个指令</w:t>
      </w:r>
    </w:p>
    <w:p w14:paraId="5B7F8F1F" w14:textId="41B6130A" w:rsidR="005C78D0" w:rsidRDefault="005C78D0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make clean</w:t>
      </w:r>
    </w:p>
    <w:p w14:paraId="786D5E4B" w14:textId="3EE971C3" w:rsidR="005C78D0" w:rsidRDefault="005C78D0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make all</w:t>
      </w:r>
    </w:p>
    <w:p w14:paraId="44EC122F" w14:textId="6543F302" w:rsidR="005C78D0" w:rsidRDefault="001370E4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结束后请将目录调整回：</w:t>
      </w:r>
    </w:p>
    <w:p w14:paraId="1BD85667" w14:textId="4F6BD464" w:rsidR="001370E4" w:rsidRDefault="001370E4" w:rsidP="004A33BC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1370E4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F3EA3CB" wp14:editId="211EB0AA">
            <wp:extent cx="5611008" cy="314369"/>
            <wp:effectExtent l="0" t="0" r="0" b="9525"/>
            <wp:docPr id="1836557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577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6445" w14:textId="2D5025CC" w:rsidR="00310380" w:rsidRDefault="001370E4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接下来如果</w:t>
      </w:r>
      <w:r w:rsidR="00235EE8">
        <w:rPr>
          <w:rFonts w:ascii="微软雅黑" w:eastAsia="微软雅黑" w:hAnsi="微软雅黑" w:hint="eastAsia"/>
          <w:szCs w:val="21"/>
        </w:rPr>
        <w:t>在C步骤有第三类文件</w:t>
      </w:r>
      <w:r>
        <w:rPr>
          <w:rFonts w:ascii="微软雅黑" w:eastAsia="微软雅黑" w:hAnsi="微软雅黑" w:hint="eastAsia"/>
          <w:szCs w:val="21"/>
        </w:rPr>
        <w:t>请</w:t>
      </w:r>
      <w:r w:rsidR="00310380">
        <w:rPr>
          <w:rFonts w:ascii="微软雅黑" w:eastAsia="微软雅黑" w:hAnsi="微软雅黑" w:hint="eastAsia"/>
          <w:szCs w:val="21"/>
        </w:rPr>
        <w:t>看E，否则直接看F</w:t>
      </w:r>
    </w:p>
    <w:p w14:paraId="17BF5929" w14:textId="77777777" w:rsidR="00310380" w:rsidRDefault="00310380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0F1A99FF" w14:textId="77777777" w:rsidR="00310380" w:rsidRDefault="00310380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31514B24" w14:textId="16BC61E6" w:rsidR="00310380" w:rsidRDefault="00310380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E</w:t>
      </w:r>
    </w:p>
    <w:p w14:paraId="6159B104" w14:textId="0A928051" w:rsidR="001370E4" w:rsidRDefault="001370E4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运行下面的命令：</w:t>
      </w:r>
    </w:p>
    <w:p w14:paraId="5377C096" w14:textId="73F65291" w:rsidR="001370E4" w:rsidRDefault="004A33BC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4A33BC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BCA7285" wp14:editId="30983D3F">
            <wp:extent cx="1895740" cy="295316"/>
            <wp:effectExtent l="0" t="0" r="9525" b="9525"/>
            <wp:docPr id="1694892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921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7231" w14:textId="5EC513E6" w:rsidR="004A33BC" w:rsidRDefault="004A33BC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然后：</w:t>
      </w:r>
    </w:p>
    <w:p w14:paraId="1928E8EE" w14:textId="0DD87EFF" w:rsidR="004A33BC" w:rsidRDefault="008E5917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8E5917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58CB056" wp14:editId="4155B9D2">
            <wp:extent cx="3530781" cy="3321221"/>
            <wp:effectExtent l="0" t="0" r="0" b="0"/>
            <wp:docPr id="253164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641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81C9" w14:textId="4FD38AE3" w:rsidR="004945FC" w:rsidRDefault="004945FC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将第三类文件复制到下面的地方：</w:t>
      </w:r>
    </w:p>
    <w:p w14:paraId="294F44C7" w14:textId="4925236F" w:rsidR="008E5917" w:rsidRDefault="00751932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51932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30CD3CC1" wp14:editId="4CA09360">
            <wp:extent cx="3397425" cy="3352972"/>
            <wp:effectExtent l="0" t="0" r="0" b="0"/>
            <wp:docPr id="1415757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575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0427" w14:textId="16DFFF51" w:rsidR="003834A1" w:rsidRDefault="00381198" w:rsidP="00182DE0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381198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A527ACD" wp14:editId="393DE30A">
            <wp:extent cx="4800847" cy="3435527"/>
            <wp:effectExtent l="0" t="0" r="0" b="0"/>
            <wp:docPr id="1701194466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94466" name="图片 1" descr="图形用户界面, 应用程序, Word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2852" w14:textId="46ECBEAF" w:rsidR="00381198" w:rsidRDefault="00381198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将那些文件复制进这里</w:t>
      </w:r>
    </w:p>
    <w:p w14:paraId="6EFC664C" w14:textId="77777777" w:rsidR="009739D7" w:rsidRDefault="009739D7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25F7D889" w14:textId="1BFED403" w:rsidR="009739D7" w:rsidRPr="009739D7" w:rsidRDefault="009739D7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b/>
          <w:bCs/>
          <w:szCs w:val="21"/>
        </w:rPr>
      </w:pPr>
      <w:r>
        <w:rPr>
          <w:rFonts w:ascii="微软雅黑" w:eastAsia="微软雅黑" w:hAnsi="微软雅黑" w:hint="eastAsia"/>
          <w:b/>
          <w:bCs/>
          <w:szCs w:val="21"/>
        </w:rPr>
        <w:t>如果修改了</w:t>
      </w:r>
      <w:proofErr w:type="spellStart"/>
      <w:r>
        <w:rPr>
          <w:rFonts w:ascii="微软雅黑" w:eastAsia="微软雅黑" w:hAnsi="微软雅黑" w:hint="eastAsia"/>
          <w:b/>
          <w:bCs/>
          <w:szCs w:val="21"/>
        </w:rPr>
        <w:t>unistd</w:t>
      </w:r>
      <w:r>
        <w:rPr>
          <w:rFonts w:ascii="微软雅黑" w:eastAsia="微软雅黑" w:hAnsi="微软雅黑"/>
          <w:b/>
          <w:bCs/>
          <w:szCs w:val="21"/>
        </w:rPr>
        <w:t>.h</w:t>
      </w:r>
      <w:proofErr w:type="spellEnd"/>
      <w:r>
        <w:rPr>
          <w:rFonts w:ascii="微软雅黑" w:eastAsia="微软雅黑" w:hAnsi="微软雅黑" w:hint="eastAsia"/>
          <w:b/>
          <w:bCs/>
          <w:szCs w:val="21"/>
        </w:rPr>
        <w:t>，那么这一步除了复制第三类文件，还需要再复制一次</w:t>
      </w:r>
      <w:proofErr w:type="spellStart"/>
      <w:r>
        <w:rPr>
          <w:rFonts w:ascii="微软雅黑" w:eastAsia="微软雅黑" w:hAnsi="微软雅黑" w:hint="eastAsia"/>
          <w:b/>
          <w:bCs/>
          <w:szCs w:val="21"/>
        </w:rPr>
        <w:t>unistd</w:t>
      </w:r>
      <w:r>
        <w:rPr>
          <w:rFonts w:ascii="微软雅黑" w:eastAsia="微软雅黑" w:hAnsi="微软雅黑"/>
          <w:b/>
          <w:bCs/>
          <w:szCs w:val="21"/>
        </w:rPr>
        <w:t>.h</w:t>
      </w:r>
      <w:proofErr w:type="spellEnd"/>
      <w:r>
        <w:rPr>
          <w:rFonts w:ascii="微软雅黑" w:eastAsia="微软雅黑" w:hAnsi="微软雅黑" w:hint="eastAsia"/>
          <w:b/>
          <w:bCs/>
          <w:szCs w:val="21"/>
        </w:rPr>
        <w:t>，</w:t>
      </w:r>
      <w:r w:rsidR="00823019">
        <w:rPr>
          <w:rFonts w:ascii="微软雅黑" w:eastAsia="微软雅黑" w:hAnsi="微软雅黑" w:hint="eastAsia"/>
          <w:b/>
          <w:bCs/>
          <w:szCs w:val="21"/>
        </w:rPr>
        <w:t>复制到这个地方</w:t>
      </w:r>
    </w:p>
    <w:p w14:paraId="5CA6E83F" w14:textId="77777777" w:rsidR="009739D7" w:rsidRDefault="009739D7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55D32A3A" w14:textId="1FBDDD80" w:rsidR="009739D7" w:rsidRDefault="00823019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757762EC" wp14:editId="3F905947">
            <wp:extent cx="4678045" cy="3583940"/>
            <wp:effectExtent l="0" t="0" r="8255" b="0"/>
            <wp:docPr id="749569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D380C" w14:textId="399434B2" w:rsidR="00381198" w:rsidRDefault="00381198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然后目录调整成：</w:t>
      </w:r>
    </w:p>
    <w:p w14:paraId="40493DBF" w14:textId="79F660B5" w:rsidR="00381198" w:rsidRDefault="00381198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BE8EFC5" wp14:editId="324347B0">
            <wp:extent cx="5609524" cy="314286"/>
            <wp:effectExtent l="0" t="0" r="0" b="0"/>
            <wp:docPr id="48864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479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8A9A" w14:textId="4CCC93CC" w:rsidR="00381198" w:rsidRDefault="00381198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运行：</w:t>
      </w:r>
    </w:p>
    <w:p w14:paraId="6E08258F" w14:textId="52416A77" w:rsidR="00381198" w:rsidRDefault="00381198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proofErr w:type="spellStart"/>
      <w:r>
        <w:rPr>
          <w:rFonts w:ascii="微软雅黑" w:eastAsia="微软雅黑" w:hAnsi="微软雅黑" w:hint="eastAsia"/>
          <w:szCs w:val="21"/>
        </w:rPr>
        <w:t>sudo</w:t>
      </w:r>
      <w:proofErr w:type="spellEnd"/>
      <w:r>
        <w:rPr>
          <w:rFonts w:ascii="微软雅黑" w:eastAsia="微软雅黑" w:hAnsi="微软雅黑"/>
          <w:szCs w:val="21"/>
        </w:rPr>
        <w:t xml:space="preserve"> </w:t>
      </w:r>
      <w:proofErr w:type="spellStart"/>
      <w:r>
        <w:rPr>
          <w:rFonts w:ascii="微软雅黑" w:eastAsia="微软雅黑" w:hAnsi="微软雅黑" w:hint="eastAsia"/>
          <w:szCs w:val="21"/>
        </w:rPr>
        <w:t>umount</w:t>
      </w:r>
      <w:proofErr w:type="spellEnd"/>
      <w:r>
        <w:rPr>
          <w:rFonts w:ascii="微软雅黑" w:eastAsia="微软雅黑" w:hAnsi="微软雅黑"/>
          <w:szCs w:val="21"/>
        </w:rPr>
        <w:t xml:space="preserve"> </w:t>
      </w:r>
      <w:proofErr w:type="spellStart"/>
      <w:r>
        <w:rPr>
          <w:rFonts w:ascii="微软雅黑" w:eastAsia="微软雅黑" w:hAnsi="微软雅黑" w:hint="eastAsia"/>
          <w:szCs w:val="21"/>
        </w:rPr>
        <w:t>hdc</w:t>
      </w:r>
      <w:proofErr w:type="spellEnd"/>
    </w:p>
    <w:p w14:paraId="7FC26758" w14:textId="77777777" w:rsidR="00310380" w:rsidRDefault="00310380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0781206C" w14:textId="77777777" w:rsidR="00310380" w:rsidRDefault="00310380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570EF378" w14:textId="55CF7A60" w:rsidR="00310380" w:rsidRDefault="00310380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F</w:t>
      </w:r>
    </w:p>
    <w:p w14:paraId="1512AFF2" w14:textId="043AE832" w:rsidR="00310380" w:rsidRDefault="00310380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目录调整为：</w:t>
      </w:r>
    </w:p>
    <w:p w14:paraId="5638720B" w14:textId="1D6279C4" w:rsidR="00310380" w:rsidRDefault="00310380" w:rsidP="00381198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5E6225A" wp14:editId="48C0C1D8">
            <wp:extent cx="5609524" cy="314286"/>
            <wp:effectExtent l="0" t="0" r="0" b="0"/>
            <wp:docPr id="1782643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431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D0B6" w14:textId="3DEF3129" w:rsidR="00310380" w:rsidRDefault="00D515C4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输入下面的命令:</w:t>
      </w:r>
    </w:p>
    <w:p w14:paraId="064B44AD" w14:textId="736B920F" w:rsidR="00D515C4" w:rsidRDefault="00D515C4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.</w:t>
      </w:r>
      <w:r>
        <w:rPr>
          <w:rFonts w:ascii="微软雅黑" w:eastAsia="微软雅黑" w:hAnsi="微软雅黑"/>
          <w:szCs w:val="21"/>
        </w:rPr>
        <w:t>/run</w:t>
      </w:r>
    </w:p>
    <w:p w14:paraId="2835C0DA" w14:textId="7D97F711" w:rsidR="00D515C4" w:rsidRDefault="00632A7C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你会看到</w:t>
      </w:r>
    </w:p>
    <w:p w14:paraId="552C864C" w14:textId="034B44C2" w:rsidR="00632A7C" w:rsidRDefault="00632A7C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632A7C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799976BA" wp14:editId="609EDA77">
            <wp:extent cx="6645910" cy="4754245"/>
            <wp:effectExtent l="0" t="0" r="2540" b="8255"/>
            <wp:docPr id="129628756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87564" name="图片 1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30B7" w14:textId="4488B561" w:rsidR="00632A7C" w:rsidRDefault="00632A7C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（实验内容不同，显示可能不太一样）</w:t>
      </w:r>
    </w:p>
    <w:p w14:paraId="4E5551CC" w14:textId="0BA083BB" w:rsidR="00632A7C" w:rsidRDefault="00632A7C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如果你</w:t>
      </w:r>
      <w:r w:rsidR="003A04A9">
        <w:rPr>
          <w:rFonts w:ascii="微软雅黑" w:eastAsia="微软雅黑" w:hAnsi="微软雅黑" w:hint="eastAsia"/>
          <w:szCs w:val="21"/>
        </w:rPr>
        <w:t>没有复制第三类文件</w:t>
      </w:r>
      <w:r>
        <w:rPr>
          <w:rFonts w:ascii="微软雅黑" w:eastAsia="微软雅黑" w:hAnsi="微软雅黑" w:hint="eastAsia"/>
          <w:szCs w:val="21"/>
        </w:rPr>
        <w:t>那么恭喜你，实验结束！否则看G</w:t>
      </w:r>
    </w:p>
    <w:p w14:paraId="143684A0" w14:textId="77777777" w:rsidR="00632A7C" w:rsidRDefault="00632A7C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221CB326" w14:textId="77777777" w:rsidR="00F93076" w:rsidRDefault="00632A7C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G</w:t>
      </w:r>
    </w:p>
    <w:p w14:paraId="02720D9D" w14:textId="22C3ABFD" w:rsidR="00632A7C" w:rsidRDefault="00F93076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对于复制的第三类文件，每个都需要</w:t>
      </w:r>
      <w:r w:rsidR="00632A7C">
        <w:rPr>
          <w:rFonts w:ascii="微软雅黑" w:eastAsia="微软雅黑" w:hAnsi="微软雅黑" w:hint="eastAsia"/>
          <w:szCs w:val="21"/>
        </w:rPr>
        <w:t>在这个黑框框里面输入</w:t>
      </w:r>
    </w:p>
    <w:p w14:paraId="232DBC77" w14:textId="3375AD94" w:rsidR="00632A7C" w:rsidRDefault="00F93076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proofErr w:type="spellStart"/>
      <w:r>
        <w:rPr>
          <w:rFonts w:ascii="微软雅黑" w:eastAsia="微软雅黑" w:hAnsi="微软雅黑"/>
          <w:szCs w:val="21"/>
        </w:rPr>
        <w:t>G</w:t>
      </w:r>
      <w:r w:rsidR="00632A7C">
        <w:rPr>
          <w:rFonts w:ascii="微软雅黑" w:eastAsia="微软雅黑" w:hAnsi="微软雅黑"/>
          <w:szCs w:val="21"/>
        </w:rPr>
        <w:t>cc</w:t>
      </w:r>
      <w:proofErr w:type="spellEnd"/>
      <w:r>
        <w:rPr>
          <w:rFonts w:ascii="微软雅黑" w:eastAsia="微软雅黑" w:hAnsi="微软雅黑"/>
          <w:szCs w:val="21"/>
        </w:rPr>
        <w:t xml:space="preserve"> -</w:t>
      </w:r>
      <w:r>
        <w:rPr>
          <w:rFonts w:ascii="微软雅黑" w:eastAsia="微软雅黑" w:hAnsi="微软雅黑" w:hint="eastAsia"/>
          <w:szCs w:val="21"/>
        </w:rPr>
        <w:t>o</w:t>
      </w:r>
      <w:r>
        <w:rPr>
          <w:rFonts w:ascii="微软雅黑" w:eastAsia="微软雅黑" w:hAnsi="微软雅黑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szCs w:val="21"/>
        </w:rPr>
        <w:t>yyy</w:t>
      </w:r>
      <w:proofErr w:type="spellEnd"/>
      <w:r w:rsidR="00632A7C">
        <w:rPr>
          <w:rFonts w:ascii="微软雅黑" w:eastAsia="微软雅黑" w:hAnsi="微软雅黑"/>
          <w:szCs w:val="21"/>
        </w:rPr>
        <w:t xml:space="preserve"> xxx</w:t>
      </w:r>
      <w:r w:rsidR="00632A7C">
        <w:rPr>
          <w:rFonts w:ascii="微软雅黑" w:eastAsia="微软雅黑" w:hAnsi="微软雅黑" w:hint="eastAsia"/>
          <w:szCs w:val="21"/>
        </w:rPr>
        <w:t>（</w:t>
      </w:r>
      <w:proofErr w:type="spellStart"/>
      <w:r w:rsidR="00632A7C">
        <w:rPr>
          <w:rFonts w:ascii="微软雅黑" w:eastAsia="微软雅黑" w:hAnsi="微软雅黑" w:hint="eastAsia"/>
          <w:szCs w:val="21"/>
        </w:rPr>
        <w:t>xxx</w:t>
      </w:r>
      <w:proofErr w:type="spellEnd"/>
      <w:r w:rsidR="00632A7C">
        <w:rPr>
          <w:rFonts w:ascii="微软雅黑" w:eastAsia="微软雅黑" w:hAnsi="微软雅黑" w:hint="eastAsia"/>
          <w:szCs w:val="21"/>
        </w:rPr>
        <w:t>是</w:t>
      </w:r>
      <w:r>
        <w:rPr>
          <w:rFonts w:ascii="微软雅黑" w:eastAsia="微软雅黑" w:hAnsi="微软雅黑" w:hint="eastAsia"/>
          <w:szCs w:val="21"/>
        </w:rPr>
        <w:t>你复制的第三类文件名，</w:t>
      </w:r>
      <w:proofErr w:type="spellStart"/>
      <w:r>
        <w:rPr>
          <w:rFonts w:ascii="微软雅黑" w:eastAsia="微软雅黑" w:hAnsi="微软雅黑" w:hint="eastAsia"/>
          <w:szCs w:val="21"/>
        </w:rPr>
        <w:t>yyy</w:t>
      </w:r>
      <w:proofErr w:type="spellEnd"/>
      <w:r>
        <w:rPr>
          <w:rFonts w:ascii="微软雅黑" w:eastAsia="微软雅黑" w:hAnsi="微软雅黑" w:hint="eastAsia"/>
          <w:szCs w:val="21"/>
        </w:rPr>
        <w:t>随便起，只要不重复就行</w:t>
      </w:r>
      <w:r w:rsidR="00632A7C">
        <w:rPr>
          <w:rFonts w:ascii="微软雅黑" w:eastAsia="微软雅黑" w:hAnsi="微软雅黑" w:hint="eastAsia"/>
          <w:szCs w:val="21"/>
        </w:rPr>
        <w:t>）</w:t>
      </w:r>
    </w:p>
    <w:p w14:paraId="5C82ABA0" w14:textId="5494EADA" w:rsidR="00632A7C" w:rsidRDefault="00F93076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proofErr w:type="spellStart"/>
      <w:r>
        <w:rPr>
          <w:rFonts w:ascii="微软雅黑" w:eastAsia="微软雅黑" w:hAnsi="微软雅黑"/>
          <w:szCs w:val="21"/>
        </w:rPr>
        <w:t>yyy</w:t>
      </w:r>
      <w:proofErr w:type="spellEnd"/>
    </w:p>
    <w:p w14:paraId="5FDFE218" w14:textId="77777777" w:rsidR="00632A7C" w:rsidRDefault="00632A7C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1313F44F" w14:textId="3D7F5193" w:rsidR="00632A7C" w:rsidRPr="00632A7C" w:rsidRDefault="00632A7C" w:rsidP="00D515C4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恭喜你实验结束，截图即可。</w:t>
      </w:r>
    </w:p>
    <w:sectPr w:rsidR="00632A7C" w:rsidRPr="00632A7C" w:rsidSect="00E55D7B">
      <w:headerReference w:type="default" r:id="rId37"/>
      <w:footerReference w:type="default" r:id="rId38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D1E1B3" w14:textId="77777777" w:rsidR="00E55D7B" w:rsidRDefault="00E55D7B" w:rsidP="002F0E5F">
      <w:r>
        <w:separator/>
      </w:r>
    </w:p>
  </w:endnote>
  <w:endnote w:type="continuationSeparator" w:id="0">
    <w:p w14:paraId="5DA47FB7" w14:textId="77777777" w:rsidR="00E55D7B" w:rsidRDefault="00E55D7B" w:rsidP="002F0E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2F0E5F" w14:paraId="0B837278" w14:textId="77777777" w:rsidTr="007D3140">
      <w:trPr>
        <w:jc w:val="right"/>
      </w:trPr>
      <w:tc>
        <w:tcPr>
          <w:tcW w:w="4795" w:type="dxa"/>
          <w:vAlign w:val="center"/>
        </w:tcPr>
        <w:p w14:paraId="10C42412" w14:textId="79822052" w:rsidR="002F0E5F" w:rsidRDefault="007D3140" w:rsidP="007D3140">
          <w:pPr>
            <w:pStyle w:val="a3"/>
            <w:wordWrap w:val="0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>COPYRIGHT</w:t>
          </w:r>
          <w:r>
            <w:rPr>
              <w:rFonts w:hint="eastAsia"/>
              <w:caps/>
              <w:color w:val="000000" w:themeColor="text1"/>
            </w:rPr>
            <w:t>©</w:t>
          </w:r>
          <w:r>
            <w:rPr>
              <w:caps/>
              <w:color w:val="000000" w:themeColor="text1"/>
            </w:rPr>
            <w:t>2014-202</w:t>
          </w:r>
          <w:r w:rsidR="00923628">
            <w:rPr>
              <w:caps/>
              <w:color w:val="000000" w:themeColor="text1"/>
            </w:rPr>
            <w:t>4</w:t>
          </w:r>
          <w:r>
            <w:rPr>
              <w:caps/>
              <w:color w:val="000000" w:themeColor="text1"/>
            </w:rPr>
            <w:t xml:space="preserve"> STEVE WORKSHOP. ALL RIGHTS RESERVED.</w:t>
          </w:r>
        </w:p>
      </w:tc>
      <w:tc>
        <w:tcPr>
          <w:tcW w:w="250" w:type="pct"/>
          <w:shd w:val="clear" w:color="auto" w:fill="177563"/>
          <w:vAlign w:val="center"/>
        </w:tcPr>
        <w:p w14:paraId="4FA86DA7" w14:textId="77777777" w:rsidR="002F0E5F" w:rsidRDefault="002F0E5F">
          <w:pPr>
            <w:pStyle w:val="a5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  <w:lang w:val="zh-CN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4CCB0E0E" w14:textId="77777777" w:rsidR="002F0E5F" w:rsidRDefault="002F0E5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589D72" w14:textId="77777777" w:rsidR="00E55D7B" w:rsidRDefault="00E55D7B" w:rsidP="002F0E5F">
      <w:r>
        <w:separator/>
      </w:r>
    </w:p>
  </w:footnote>
  <w:footnote w:type="continuationSeparator" w:id="0">
    <w:p w14:paraId="206B789E" w14:textId="77777777" w:rsidR="00E55D7B" w:rsidRDefault="00E55D7B" w:rsidP="002F0E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shd w:val="clear" w:color="auto" w:fill="177563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4705"/>
      <w:gridCol w:w="5761"/>
    </w:tblGrid>
    <w:tr w:rsidR="002F0E5F" w14:paraId="5EA81CB5" w14:textId="77777777" w:rsidTr="002F0E5F">
      <w:trPr>
        <w:jc w:val="right"/>
      </w:trPr>
      <w:tc>
        <w:tcPr>
          <w:tcW w:w="0" w:type="auto"/>
          <w:shd w:val="clear" w:color="auto" w:fill="177563"/>
          <w:vAlign w:val="center"/>
        </w:tcPr>
        <w:p w14:paraId="2FB8160B" w14:textId="305C1E46" w:rsidR="002F0E5F" w:rsidRDefault="00E12D68">
          <w:pPr>
            <w:pStyle w:val="a3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</w:rPr>
            <w:fldChar w:fldCharType="begin"/>
          </w:r>
          <w:r>
            <w:rPr>
              <w:caps/>
              <w:color w:val="FFFFFF" w:themeColor="background1"/>
            </w:rPr>
            <w:instrText xml:space="preserve"> DATE \@ "M/d/yyyy" </w:instrText>
          </w:r>
          <w:r>
            <w:rPr>
              <w:caps/>
              <w:color w:val="FFFFFF" w:themeColor="background1"/>
            </w:rPr>
            <w:fldChar w:fldCharType="separate"/>
          </w:r>
          <w:r w:rsidR="001C3E6F">
            <w:rPr>
              <w:caps/>
              <w:noProof/>
              <w:color w:val="FFFFFF" w:themeColor="background1"/>
            </w:rPr>
            <w:t>2/1/2024</w:t>
          </w:r>
          <w:r>
            <w:rPr>
              <w:caps/>
              <w:color w:val="FFFFFF" w:themeColor="background1"/>
            </w:rPr>
            <w:fldChar w:fldCharType="end"/>
          </w:r>
        </w:p>
      </w:tc>
      <w:tc>
        <w:tcPr>
          <w:tcW w:w="0" w:type="auto"/>
          <w:shd w:val="clear" w:color="auto" w:fill="177563"/>
          <w:vAlign w:val="center"/>
        </w:tcPr>
        <w:p w14:paraId="44327465" w14:textId="77777777" w:rsidR="002F0E5F" w:rsidRDefault="002F0E5F">
          <w:pPr>
            <w:pStyle w:val="a3"/>
            <w:jc w:val="right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  <w:lang w:val="zh-CN"/>
            </w:rPr>
            <w:t xml:space="preserve"> </w:t>
          </w:r>
          <w:sdt>
            <w:sdtPr>
              <w:rPr>
                <w:caps/>
                <w:color w:val="FFFFFF" w:themeColor="background1"/>
              </w:rPr>
              <w:alias w:val="标题"/>
              <w:tag w:val=""/>
              <w:id w:val="-773790484"/>
              <w:showingPlcHdr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>
                <w:rPr>
                  <w:caps/>
                  <w:color w:val="FFFFFF" w:themeColor="background1"/>
                  <w:lang w:val="zh-CN"/>
                </w:rPr>
                <w:t>[文档标题]</w:t>
              </w:r>
            </w:sdtContent>
          </w:sdt>
        </w:p>
      </w:tc>
    </w:tr>
  </w:tbl>
  <w:p w14:paraId="726239AC" w14:textId="77777777" w:rsidR="002F0E5F" w:rsidRDefault="002F0E5F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proofState w:spelling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D7B"/>
    <w:rsid w:val="000B5868"/>
    <w:rsid w:val="001370E4"/>
    <w:rsid w:val="00182DE0"/>
    <w:rsid w:val="001A67CF"/>
    <w:rsid w:val="001C3E6F"/>
    <w:rsid w:val="001D70AC"/>
    <w:rsid w:val="001E3CF8"/>
    <w:rsid w:val="00235EE8"/>
    <w:rsid w:val="002F0E5F"/>
    <w:rsid w:val="00310380"/>
    <w:rsid w:val="00350C41"/>
    <w:rsid w:val="00371A8C"/>
    <w:rsid w:val="00381198"/>
    <w:rsid w:val="003834A1"/>
    <w:rsid w:val="003900BF"/>
    <w:rsid w:val="003A04A9"/>
    <w:rsid w:val="003E4FF6"/>
    <w:rsid w:val="00406FBF"/>
    <w:rsid w:val="004214FB"/>
    <w:rsid w:val="004225E0"/>
    <w:rsid w:val="00441F52"/>
    <w:rsid w:val="004945FC"/>
    <w:rsid w:val="004A33BC"/>
    <w:rsid w:val="00524E67"/>
    <w:rsid w:val="00542187"/>
    <w:rsid w:val="005931BE"/>
    <w:rsid w:val="005C78D0"/>
    <w:rsid w:val="005D481B"/>
    <w:rsid w:val="00620EE5"/>
    <w:rsid w:val="00632A7C"/>
    <w:rsid w:val="006F2EB1"/>
    <w:rsid w:val="0071629E"/>
    <w:rsid w:val="00751932"/>
    <w:rsid w:val="007A0420"/>
    <w:rsid w:val="007D3140"/>
    <w:rsid w:val="00823019"/>
    <w:rsid w:val="00845495"/>
    <w:rsid w:val="00854D28"/>
    <w:rsid w:val="0089327C"/>
    <w:rsid w:val="008E5917"/>
    <w:rsid w:val="00923628"/>
    <w:rsid w:val="00927A5B"/>
    <w:rsid w:val="0094490D"/>
    <w:rsid w:val="009739D7"/>
    <w:rsid w:val="009E3B2C"/>
    <w:rsid w:val="009E55C4"/>
    <w:rsid w:val="00A6704F"/>
    <w:rsid w:val="00A93A2E"/>
    <w:rsid w:val="00AC543B"/>
    <w:rsid w:val="00AF3B8C"/>
    <w:rsid w:val="00B65649"/>
    <w:rsid w:val="00B8667A"/>
    <w:rsid w:val="00BA0965"/>
    <w:rsid w:val="00BC3980"/>
    <w:rsid w:val="00BE2BB4"/>
    <w:rsid w:val="00C64100"/>
    <w:rsid w:val="00D14FE2"/>
    <w:rsid w:val="00D515C4"/>
    <w:rsid w:val="00D52BF4"/>
    <w:rsid w:val="00DC3FEA"/>
    <w:rsid w:val="00E12D68"/>
    <w:rsid w:val="00E23977"/>
    <w:rsid w:val="00E55D7B"/>
    <w:rsid w:val="00E92B32"/>
    <w:rsid w:val="00EF00D3"/>
    <w:rsid w:val="00F15564"/>
    <w:rsid w:val="00F34557"/>
    <w:rsid w:val="00F66493"/>
    <w:rsid w:val="00F70C15"/>
    <w:rsid w:val="00F93076"/>
    <w:rsid w:val="00F95A86"/>
    <w:rsid w:val="00FB70EA"/>
    <w:rsid w:val="00FC1F0C"/>
    <w:rsid w:val="00FC4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1E5927"/>
  <w15:chartTrackingRefBased/>
  <w15:docId w15:val="{CFE67B5A-0602-4359-B224-C26F616E2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0E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F0E5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F0E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F0E5F"/>
    <w:rPr>
      <w:sz w:val="18"/>
      <w:szCs w:val="18"/>
    </w:rPr>
  </w:style>
  <w:style w:type="table" w:customStyle="1" w:styleId="4-61">
    <w:name w:val="网格表 4 - 着色 61"/>
    <w:basedOn w:val="a1"/>
    <w:uiPriority w:val="49"/>
    <w:qFormat/>
    <w:rsid w:val="005931BE"/>
    <w:rPr>
      <w:kern w:val="0"/>
      <w:sz w:val="20"/>
      <w:szCs w:val="20"/>
    </w:rPr>
    <w:tblPr>
      <w:tblStyleRow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17563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F6F0"/>
      </w:tcPr>
    </w:tblStylePr>
  </w:style>
  <w:style w:type="table" w:styleId="4-6">
    <w:name w:val="Grid Table 4 Accent 6"/>
    <w:basedOn w:val="a1"/>
    <w:uiPriority w:val="49"/>
    <w:rsid w:val="00F15564"/>
    <w:tblPr>
      <w:tblStyleRowBandSize w:val="1"/>
      <w:tblStyleColBandSize w:val="1"/>
    </w:tblPr>
    <w:tblStylePr w:type="firstRow">
      <w:rPr>
        <w:b/>
        <w:bCs/>
        <w:color w:val="FFFFFF" w:themeColor="background1"/>
      </w:rPr>
      <w:tblPr/>
      <w:tcPr>
        <w:shd w:val="clear" w:color="auto" w:fill="117563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F6F0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9" Type="http://schemas.openxmlformats.org/officeDocument/2006/relationships/fontTable" Target="fontTable.xml" /><Relationship Id="rId3" Type="http://schemas.openxmlformats.org/officeDocument/2006/relationships/webSettings" Target="webSettings.xml" /><Relationship Id="rId21" Type="http://schemas.openxmlformats.org/officeDocument/2006/relationships/image" Target="media/image16.png" /><Relationship Id="rId34" Type="http://schemas.openxmlformats.org/officeDocument/2006/relationships/image" Target="media/image29.png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33" Type="http://schemas.openxmlformats.org/officeDocument/2006/relationships/image" Target="media/image28.png" /><Relationship Id="rId38" Type="http://schemas.openxmlformats.org/officeDocument/2006/relationships/footer" Target="footer1.xml" /><Relationship Id="rId2" Type="http://schemas.openxmlformats.org/officeDocument/2006/relationships/settings" Target="settings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png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image" Target="media/image27.png" /><Relationship Id="rId37" Type="http://schemas.openxmlformats.org/officeDocument/2006/relationships/header" Target="header1.xml" /><Relationship Id="rId40" Type="http://schemas.openxmlformats.org/officeDocument/2006/relationships/theme" Target="theme/theme1.xml" /><Relationship Id="rId5" Type="http://schemas.openxmlformats.org/officeDocument/2006/relationships/endnotes" Target="endnote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36" Type="http://schemas.openxmlformats.org/officeDocument/2006/relationships/image" Target="media/image31.png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image" Target="media/image26.png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image" Target="media/image25.png" /><Relationship Id="rId35" Type="http://schemas.openxmlformats.org/officeDocument/2006/relationships/image" Target="media/image30.png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OneDrive\&#25991;&#26723;\&#36719;&#20214;&#31867;&#25991;&#26723;&#35268;&#26684;.dotx" TargetMode="External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软件类文档规格.dotx</Template>
  <TotalTime>146</TotalTime>
  <Pages>21</Pages>
  <Words>200</Words>
  <Characters>1140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一级标题</vt:lpstr>
      <vt:lpstr>    二级标题</vt:lpstr>
      <vt:lpstr>        三级标题</vt:lpstr>
    </vt:vector>
  </TitlesOfParts>
  <Company/>
  <LinksUpToDate>false</LinksUpToDate>
  <CharactersWithSpaces>1338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Steve Workshop</cp:lastModifiedBy>
  <cp:revision>57</cp:revision>
  <dcterms:created xsi:type="dcterms:W3CDTF">2023-12-26T14:48:00Z</dcterms:created>
  <dcterms:modified xsi:type="dcterms:W3CDTF">2024-02-01T15:40:00Z</dcterms:modified>
</cp:coreProperties>
</file>